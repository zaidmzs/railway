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7E3" w:rsidRPr="005C33CF" w:rsidRDefault="00D677E3">
      <w:pPr>
        <w:rPr>
          <w:color w:val="000000" w:themeColor="text1"/>
        </w:rPr>
      </w:pPr>
    </w:p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5C33CF" w:rsidRPr="005C33CF" w:rsidTr="00D677E3">
        <w:trPr>
          <w:trHeight w:hRule="exact" w:val="1646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D677E3" w:rsidRPr="005C33CF" w:rsidRDefault="00D677E3" w:rsidP="00913946">
            <w:pPr>
              <w:pStyle w:val="ContactInfo"/>
              <w:contextualSpacing w:val="0"/>
              <w:rPr>
                <w:color w:val="000000" w:themeColor="text1"/>
                <w:sz w:val="56"/>
                <w:szCs w:val="56"/>
              </w:rPr>
            </w:pPr>
            <w:r w:rsidRPr="005C33CF">
              <w:rPr>
                <w:color w:val="000000" w:themeColor="text1"/>
                <w:sz w:val="56"/>
                <w:szCs w:val="56"/>
              </w:rPr>
              <w:t>Muhammad Zaid Siddiqui</w:t>
            </w:r>
          </w:p>
          <w:p w:rsidR="00692703" w:rsidRPr="005C33CF" w:rsidRDefault="00D677E3" w:rsidP="00913946">
            <w:pPr>
              <w:pStyle w:val="ContactInfo"/>
              <w:contextualSpacing w:val="0"/>
              <w:rPr>
                <w:color w:val="000000" w:themeColor="text1"/>
              </w:rPr>
            </w:pPr>
            <w:r w:rsidRPr="005C33CF">
              <w:rPr>
                <w:color w:val="000000" w:themeColor="text1"/>
              </w:rPr>
              <w:t xml:space="preserve">F1-301 </w:t>
            </w:r>
            <w:proofErr w:type="spellStart"/>
            <w:r w:rsidRPr="005C33CF">
              <w:rPr>
                <w:color w:val="000000" w:themeColor="text1"/>
              </w:rPr>
              <w:t>Marhaba</w:t>
            </w:r>
            <w:proofErr w:type="spellEnd"/>
            <w:r w:rsidRPr="005C33CF">
              <w:rPr>
                <w:color w:val="000000" w:themeColor="text1"/>
              </w:rPr>
              <w:t xml:space="preserve"> Heights Block-L North Nazimabad Karachi, 74700</w:t>
            </w:r>
            <w:r w:rsidR="00692703" w:rsidRPr="005C33CF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alias w:val="Divider dot:"/>
                <w:tag w:val="Divider dot:"/>
                <w:id w:val="-1459182552"/>
                <w:placeholder>
                  <w:docPart w:val="925BB91D57334C96B4982978F7BD4A6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5C33CF">
                  <w:rPr>
                    <w:color w:val="000000" w:themeColor="text1"/>
                  </w:rPr>
                  <w:t>·</w:t>
                </w:r>
              </w:sdtContent>
            </w:sdt>
            <w:r w:rsidR="00692703" w:rsidRPr="005C33CF">
              <w:rPr>
                <w:color w:val="000000" w:themeColor="text1"/>
              </w:rPr>
              <w:t xml:space="preserve"> </w:t>
            </w:r>
            <w:r w:rsidRPr="005C33CF">
              <w:rPr>
                <w:color w:val="000000" w:themeColor="text1"/>
              </w:rPr>
              <w:t>+923321132337</w:t>
            </w:r>
          </w:p>
          <w:p w:rsidR="00692703" w:rsidRPr="005C33CF" w:rsidRDefault="00D677E3" w:rsidP="00D677E3">
            <w:pPr>
              <w:pStyle w:val="ContactInfoEmphasis"/>
              <w:contextualSpacing w:val="0"/>
              <w:rPr>
                <w:color w:val="000000" w:themeColor="text1"/>
              </w:rPr>
            </w:pPr>
            <w:r w:rsidRPr="005C33CF">
              <w:rPr>
                <w:color w:val="000000" w:themeColor="text1"/>
              </w:rPr>
              <w:t>muhammadzaid.mzs@gmail.com</w:t>
            </w:r>
            <w:r w:rsidR="00692703" w:rsidRPr="005C33CF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alias w:val="Divider dot:"/>
                <w:tag w:val="Divider dot:"/>
                <w:id w:val="2000459528"/>
                <w:placeholder>
                  <w:docPart w:val="A1B969CF887C4A759A89B9E4E6E891E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5C33CF">
                  <w:rPr>
                    <w:color w:val="000000" w:themeColor="text1"/>
                  </w:rPr>
                  <w:t>·</w:t>
                </w:r>
              </w:sdtContent>
            </w:sdt>
            <w:r w:rsidR="00692703" w:rsidRPr="005C33CF">
              <w:rPr>
                <w:color w:val="000000" w:themeColor="text1"/>
              </w:rPr>
              <w:t xml:space="preserve"> </w:t>
            </w:r>
            <w:r w:rsidRPr="005C33CF">
              <w:rPr>
                <w:color w:val="000000" w:themeColor="text1"/>
              </w:rPr>
              <w:t>https://github.com/zaidmzs</w:t>
            </w:r>
          </w:p>
        </w:tc>
      </w:tr>
      <w:tr w:rsidR="005C33CF" w:rsidRPr="005C33CF" w:rsidTr="00692703">
        <w:tc>
          <w:tcPr>
            <w:tcW w:w="9360" w:type="dxa"/>
            <w:tcMar>
              <w:top w:w="432" w:type="dxa"/>
            </w:tcMar>
          </w:tcPr>
          <w:p w:rsidR="001755A8" w:rsidRPr="005C33CF" w:rsidRDefault="00D677E3" w:rsidP="0089243C">
            <w:pPr>
              <w:contextualSpacing w:val="0"/>
              <w:jc w:val="both"/>
              <w:rPr>
                <w:color w:val="000000" w:themeColor="text1"/>
                <w:sz w:val="24"/>
                <w:szCs w:val="24"/>
              </w:rPr>
            </w:pPr>
            <w:r w:rsidRPr="005C33CF">
              <w:rPr>
                <w:color w:val="000000" w:themeColor="text1"/>
                <w:sz w:val="24"/>
                <w:szCs w:val="24"/>
              </w:rPr>
              <w:t>To seek a full-time career-oriented job in a progressive organization to spend my capabilities for the improvement of the organization. To obtain a decent job related to my field in a growing organization where I can use my abilities and supply good services, which can be fruitful for the organization.</w:t>
            </w:r>
          </w:p>
        </w:tc>
      </w:tr>
    </w:tbl>
    <w:p w:rsidR="00DA59AA" w:rsidRPr="005C33CF" w:rsidRDefault="00F729A9" w:rsidP="0089243C">
      <w:pPr>
        <w:spacing w:line="360" w:lineRule="auto"/>
        <w:rPr>
          <w:rFonts w:asciiTheme="majorHAnsi" w:hAnsiTheme="majorHAnsi"/>
          <w:b/>
          <w:color w:val="000000" w:themeColor="text1"/>
          <w:sz w:val="32"/>
          <w:szCs w:val="32"/>
        </w:rPr>
      </w:pPr>
      <w:sdt>
        <w:sdtPr>
          <w:rPr>
            <w:rFonts w:asciiTheme="majorHAnsi" w:hAnsiTheme="majorHAnsi"/>
            <w:b/>
            <w:color w:val="000000" w:themeColor="text1"/>
            <w:sz w:val="32"/>
            <w:szCs w:val="32"/>
          </w:rPr>
          <w:alias w:val="Education:"/>
          <w:tag w:val="Education:"/>
          <w:id w:val="-1908763273"/>
          <w:placeholder>
            <w:docPart w:val="6A4AB3040CF84BF78C07D5556F6E6EC8"/>
          </w:placeholder>
          <w:temporary/>
          <w:showingPlcHdr/>
          <w15:appearance w15:val="hidden"/>
        </w:sdtPr>
        <w:sdtEndPr/>
        <w:sdtContent>
          <w:r w:rsidR="00DA59AA" w:rsidRPr="005C33CF">
            <w:rPr>
              <w:rFonts w:asciiTheme="majorHAnsi" w:hAnsiTheme="majorHAnsi"/>
              <w:b/>
              <w:color w:val="000000" w:themeColor="text1"/>
              <w:sz w:val="32"/>
              <w:szCs w:val="32"/>
            </w:rPr>
            <w:t>Education</w:t>
          </w:r>
        </w:sdtContent>
      </w:sdt>
      <w:r w:rsidR="00D677E3" w:rsidRPr="005C33CF">
        <w:rPr>
          <w:rFonts w:asciiTheme="majorHAnsi" w:hAnsiTheme="majorHAnsi"/>
          <w:b/>
          <w:color w:val="000000" w:themeColor="text1"/>
          <w:sz w:val="32"/>
          <w:szCs w:val="32"/>
        </w:rPr>
        <w:t xml:space="preserve"> &amp; Certification</w:t>
      </w:r>
    </w:p>
    <w:p w:rsidR="0089243C" w:rsidRPr="005C33CF" w:rsidRDefault="0089243C" w:rsidP="0089243C">
      <w:pPr>
        <w:pStyle w:val="ListParagraph"/>
        <w:numPr>
          <w:ilvl w:val="0"/>
          <w:numId w:val="21"/>
        </w:numPr>
        <w:spacing w:line="276" w:lineRule="auto"/>
        <w:rPr>
          <w:color w:val="000000" w:themeColor="text1"/>
        </w:rPr>
      </w:pPr>
      <w:r w:rsidRPr="005C33CF">
        <w:rPr>
          <w:color w:val="000000" w:themeColor="text1"/>
        </w:rPr>
        <w:t xml:space="preserve">[2019-2020] </w:t>
      </w:r>
    </w:p>
    <w:p w:rsidR="0089243C" w:rsidRPr="005C33CF" w:rsidRDefault="0089243C" w:rsidP="0089243C">
      <w:pPr>
        <w:spacing w:line="276" w:lineRule="auto"/>
        <w:ind w:firstLine="720"/>
        <w:rPr>
          <w:b/>
          <w:color w:val="000000" w:themeColor="text1"/>
          <w:sz w:val="24"/>
          <w:szCs w:val="24"/>
        </w:rPr>
      </w:pPr>
      <w:r w:rsidRPr="005C33CF">
        <w:rPr>
          <w:b/>
          <w:color w:val="000000" w:themeColor="text1"/>
          <w:sz w:val="24"/>
          <w:szCs w:val="24"/>
        </w:rPr>
        <w:t>Certification in Artificial Intelligence, PIAIC</w:t>
      </w:r>
    </w:p>
    <w:p w:rsidR="0089243C" w:rsidRPr="005C33CF" w:rsidRDefault="0089243C" w:rsidP="0089243C">
      <w:pPr>
        <w:pStyle w:val="ListParagraph"/>
        <w:numPr>
          <w:ilvl w:val="0"/>
          <w:numId w:val="21"/>
        </w:numPr>
        <w:spacing w:line="276" w:lineRule="auto"/>
        <w:rPr>
          <w:color w:val="000000" w:themeColor="text1"/>
        </w:rPr>
      </w:pPr>
      <w:r w:rsidRPr="005C33CF">
        <w:rPr>
          <w:color w:val="000000" w:themeColor="text1"/>
        </w:rPr>
        <w:t>[2017-2020]</w:t>
      </w:r>
    </w:p>
    <w:p w:rsidR="0089243C" w:rsidRPr="005C33CF" w:rsidRDefault="0089243C" w:rsidP="0089243C">
      <w:pPr>
        <w:spacing w:line="276" w:lineRule="auto"/>
        <w:ind w:firstLine="720"/>
        <w:rPr>
          <w:b/>
          <w:color w:val="000000" w:themeColor="text1"/>
          <w:sz w:val="24"/>
          <w:szCs w:val="24"/>
        </w:rPr>
      </w:pPr>
      <w:r w:rsidRPr="005C33CF">
        <w:rPr>
          <w:b/>
          <w:color w:val="000000" w:themeColor="text1"/>
          <w:sz w:val="24"/>
          <w:szCs w:val="24"/>
        </w:rPr>
        <w:t>Bachelors of Software Engineering, Sir Syed University of Engineering and Technology</w:t>
      </w:r>
    </w:p>
    <w:p w:rsidR="0089243C" w:rsidRPr="005C33CF" w:rsidRDefault="0089243C" w:rsidP="0089243C">
      <w:pPr>
        <w:pStyle w:val="ListParagraph"/>
        <w:numPr>
          <w:ilvl w:val="0"/>
          <w:numId w:val="21"/>
        </w:numPr>
        <w:spacing w:line="276" w:lineRule="auto"/>
        <w:rPr>
          <w:color w:val="000000" w:themeColor="text1"/>
        </w:rPr>
      </w:pPr>
      <w:r w:rsidRPr="005C33CF">
        <w:rPr>
          <w:color w:val="000000" w:themeColor="text1"/>
        </w:rPr>
        <w:t>[2014-2016]</w:t>
      </w:r>
    </w:p>
    <w:p w:rsidR="0089243C" w:rsidRPr="005C33CF" w:rsidRDefault="0089243C" w:rsidP="0089243C">
      <w:pPr>
        <w:spacing w:line="276" w:lineRule="auto"/>
        <w:ind w:firstLine="720"/>
        <w:rPr>
          <w:b/>
          <w:color w:val="000000" w:themeColor="text1"/>
          <w:sz w:val="24"/>
          <w:szCs w:val="24"/>
        </w:rPr>
      </w:pPr>
      <w:r w:rsidRPr="005C33CF">
        <w:rPr>
          <w:b/>
          <w:color w:val="000000" w:themeColor="text1"/>
          <w:sz w:val="24"/>
          <w:szCs w:val="24"/>
        </w:rPr>
        <w:t>Intermediate, ARMY Public School and College System</w:t>
      </w:r>
    </w:p>
    <w:p w:rsidR="0089243C" w:rsidRPr="005C33CF" w:rsidRDefault="0089243C" w:rsidP="0089243C">
      <w:pPr>
        <w:spacing w:line="276" w:lineRule="auto"/>
        <w:ind w:firstLine="720"/>
        <w:rPr>
          <w:color w:val="000000" w:themeColor="text1"/>
        </w:rPr>
      </w:pPr>
      <w:r w:rsidRPr="005C33CF">
        <w:rPr>
          <w:color w:val="000000" w:themeColor="text1"/>
        </w:rPr>
        <w:t>Pre-Engineering As a Major.</w:t>
      </w:r>
    </w:p>
    <w:p w:rsidR="0089243C" w:rsidRPr="005C33CF" w:rsidRDefault="0089243C" w:rsidP="0089243C">
      <w:pPr>
        <w:pStyle w:val="ListParagraph"/>
        <w:numPr>
          <w:ilvl w:val="0"/>
          <w:numId w:val="21"/>
        </w:numPr>
        <w:spacing w:line="276" w:lineRule="auto"/>
        <w:rPr>
          <w:color w:val="000000" w:themeColor="text1"/>
        </w:rPr>
      </w:pPr>
      <w:r w:rsidRPr="005C33CF">
        <w:rPr>
          <w:color w:val="000000" w:themeColor="text1"/>
        </w:rPr>
        <w:t>[2014]</w:t>
      </w:r>
    </w:p>
    <w:p w:rsidR="0089243C" w:rsidRPr="005C33CF" w:rsidRDefault="0089243C" w:rsidP="0089243C">
      <w:pPr>
        <w:spacing w:line="276" w:lineRule="auto"/>
        <w:ind w:firstLine="720"/>
        <w:rPr>
          <w:b/>
          <w:color w:val="000000" w:themeColor="text1"/>
          <w:sz w:val="24"/>
          <w:szCs w:val="24"/>
        </w:rPr>
      </w:pPr>
      <w:r w:rsidRPr="005C33CF">
        <w:rPr>
          <w:b/>
          <w:color w:val="000000" w:themeColor="text1"/>
          <w:sz w:val="24"/>
          <w:szCs w:val="24"/>
        </w:rPr>
        <w:t>Matriculation, The Little Folks School</w:t>
      </w:r>
    </w:p>
    <w:p w:rsidR="00DE3011" w:rsidRPr="005C33CF" w:rsidRDefault="0089243C" w:rsidP="00DE3011">
      <w:pPr>
        <w:spacing w:line="360" w:lineRule="auto"/>
        <w:ind w:left="720"/>
        <w:rPr>
          <w:color w:val="000000" w:themeColor="text1"/>
        </w:rPr>
      </w:pPr>
      <w:r w:rsidRPr="005C33CF">
        <w:rPr>
          <w:color w:val="000000" w:themeColor="text1"/>
        </w:rPr>
        <w:t>Computer Science as a Major.</w:t>
      </w:r>
    </w:p>
    <w:p w:rsidR="00486277" w:rsidRPr="005C33CF" w:rsidRDefault="00C740FF" w:rsidP="00DE3011">
      <w:pPr>
        <w:spacing w:line="360" w:lineRule="auto"/>
        <w:rPr>
          <w:rFonts w:asciiTheme="majorHAnsi" w:hAnsiTheme="majorHAnsi"/>
          <w:b/>
          <w:color w:val="000000" w:themeColor="text1"/>
          <w:sz w:val="32"/>
          <w:szCs w:val="32"/>
        </w:rPr>
      </w:pPr>
      <w:r w:rsidRPr="005C33CF">
        <w:rPr>
          <w:rFonts w:asciiTheme="majorHAnsi" w:hAnsiTheme="majorHAnsi"/>
          <w:b/>
          <w:color w:val="000000" w:themeColor="text1"/>
          <w:sz w:val="32"/>
          <w:szCs w:val="32"/>
        </w:rPr>
        <w:t xml:space="preserve">Programming </w:t>
      </w:r>
      <w:sdt>
        <w:sdtPr>
          <w:rPr>
            <w:rFonts w:asciiTheme="majorHAnsi" w:hAnsiTheme="majorHAnsi"/>
            <w:b/>
            <w:color w:val="000000" w:themeColor="text1"/>
            <w:sz w:val="32"/>
            <w:szCs w:val="32"/>
          </w:rPr>
          <w:alias w:val="Skills:"/>
          <w:tag w:val="Skills:"/>
          <w:id w:val="-1392877668"/>
          <w:placeholder>
            <w:docPart w:val="E1AF6FF3BF2644D6AFF52BC4E95C65CB"/>
          </w:placeholder>
          <w:temporary/>
          <w:showingPlcHdr/>
          <w15:appearance w15:val="hidden"/>
        </w:sdtPr>
        <w:sdtEndPr/>
        <w:sdtContent>
          <w:r w:rsidR="00486277" w:rsidRPr="005C33CF">
            <w:rPr>
              <w:rFonts w:asciiTheme="majorHAnsi" w:hAnsiTheme="majorHAnsi"/>
              <w:b/>
              <w:color w:val="000000" w:themeColor="text1"/>
              <w:sz w:val="32"/>
              <w:szCs w:val="32"/>
            </w:rPr>
            <w:t>Skills</w:t>
          </w:r>
        </w:sdtContent>
      </w:sdt>
    </w:p>
    <w:p w:rsidR="0089243C" w:rsidRPr="005C33CF" w:rsidRDefault="0089243C" w:rsidP="00DE3011">
      <w:pPr>
        <w:pStyle w:val="ListParagraph"/>
        <w:numPr>
          <w:ilvl w:val="0"/>
          <w:numId w:val="20"/>
        </w:numPr>
        <w:spacing w:line="276" w:lineRule="auto"/>
        <w:rPr>
          <w:color w:val="000000" w:themeColor="text1"/>
        </w:rPr>
      </w:pPr>
      <w:r w:rsidRPr="005C33CF">
        <w:rPr>
          <w:b/>
          <w:color w:val="000000" w:themeColor="text1"/>
        </w:rPr>
        <w:t>Front-End Languages:</w:t>
      </w:r>
      <w:r w:rsidRPr="005C33CF">
        <w:rPr>
          <w:color w:val="000000" w:themeColor="text1"/>
        </w:rPr>
        <w:t xml:space="preserve"> HTML, CSS and JavaScript </w:t>
      </w:r>
    </w:p>
    <w:p w:rsidR="0089243C" w:rsidRPr="005C33CF" w:rsidRDefault="0089243C" w:rsidP="00DE3011">
      <w:pPr>
        <w:pStyle w:val="ListParagraph"/>
        <w:numPr>
          <w:ilvl w:val="0"/>
          <w:numId w:val="20"/>
        </w:numPr>
        <w:spacing w:line="276" w:lineRule="auto"/>
        <w:rPr>
          <w:color w:val="000000" w:themeColor="text1"/>
        </w:rPr>
      </w:pPr>
      <w:r w:rsidRPr="005C33CF">
        <w:rPr>
          <w:b/>
          <w:color w:val="000000" w:themeColor="text1"/>
        </w:rPr>
        <w:t>Back-End Languages:</w:t>
      </w:r>
      <w:r w:rsidRPr="005C33CF">
        <w:rPr>
          <w:color w:val="000000" w:themeColor="text1"/>
        </w:rPr>
        <w:t xml:space="preserve"> Python [NumPy, Open CV], C</w:t>
      </w:r>
      <w:r w:rsidR="00DE3011" w:rsidRPr="005C33CF">
        <w:rPr>
          <w:color w:val="000000" w:themeColor="text1"/>
        </w:rPr>
        <w:t>, C#</w:t>
      </w:r>
      <w:r w:rsidRPr="005C33CF">
        <w:rPr>
          <w:color w:val="000000" w:themeColor="text1"/>
        </w:rPr>
        <w:t xml:space="preserve"> and Java </w:t>
      </w:r>
    </w:p>
    <w:p w:rsidR="0089243C" w:rsidRPr="005C33CF" w:rsidRDefault="0089243C" w:rsidP="00DE3011">
      <w:pPr>
        <w:pStyle w:val="ListParagraph"/>
        <w:numPr>
          <w:ilvl w:val="0"/>
          <w:numId w:val="20"/>
        </w:numPr>
        <w:spacing w:line="276" w:lineRule="auto"/>
        <w:rPr>
          <w:color w:val="000000" w:themeColor="text1"/>
        </w:rPr>
      </w:pPr>
      <w:r w:rsidRPr="005C33CF">
        <w:rPr>
          <w:b/>
          <w:color w:val="000000" w:themeColor="text1"/>
        </w:rPr>
        <w:t>Database:</w:t>
      </w:r>
      <w:r w:rsidRPr="005C33CF">
        <w:rPr>
          <w:color w:val="000000" w:themeColor="text1"/>
        </w:rPr>
        <w:t xml:space="preserve"> SQL</w:t>
      </w:r>
      <w:r w:rsidRPr="005C33CF">
        <w:rPr>
          <w:color w:val="000000" w:themeColor="text1"/>
        </w:rPr>
        <w:t xml:space="preserve"> &amp; Mongo DB</w:t>
      </w:r>
      <w:r w:rsidRPr="005C33CF">
        <w:rPr>
          <w:color w:val="000000" w:themeColor="text1"/>
        </w:rPr>
        <w:t xml:space="preserve"> </w:t>
      </w:r>
    </w:p>
    <w:p w:rsidR="0089243C" w:rsidRPr="005C33CF" w:rsidRDefault="0089243C" w:rsidP="00DE3011">
      <w:pPr>
        <w:pStyle w:val="ListParagraph"/>
        <w:numPr>
          <w:ilvl w:val="0"/>
          <w:numId w:val="20"/>
        </w:numPr>
        <w:spacing w:line="276" w:lineRule="auto"/>
        <w:rPr>
          <w:color w:val="000000" w:themeColor="text1"/>
        </w:rPr>
      </w:pPr>
      <w:r w:rsidRPr="005C33CF">
        <w:rPr>
          <w:b/>
          <w:color w:val="000000" w:themeColor="text1"/>
        </w:rPr>
        <w:t>Environment:</w:t>
      </w:r>
      <w:r w:rsidRPr="005C33CF">
        <w:rPr>
          <w:color w:val="000000" w:themeColor="text1"/>
        </w:rPr>
        <w:t xml:space="preserve"> Linux and Windows </w:t>
      </w:r>
    </w:p>
    <w:p w:rsidR="0089243C" w:rsidRPr="005C33CF" w:rsidRDefault="0089243C" w:rsidP="00DE3011">
      <w:pPr>
        <w:pStyle w:val="ListParagraph"/>
        <w:numPr>
          <w:ilvl w:val="0"/>
          <w:numId w:val="20"/>
        </w:numPr>
        <w:spacing w:line="276" w:lineRule="auto"/>
        <w:rPr>
          <w:color w:val="000000" w:themeColor="text1"/>
        </w:rPr>
      </w:pPr>
      <w:r w:rsidRPr="005C33CF">
        <w:rPr>
          <w:b/>
          <w:color w:val="000000" w:themeColor="text1"/>
        </w:rPr>
        <w:t>Project Management Tools:</w:t>
      </w:r>
      <w:r w:rsidRPr="005C33CF">
        <w:rPr>
          <w:color w:val="000000" w:themeColor="text1"/>
        </w:rPr>
        <w:t xml:space="preserve"> </w:t>
      </w:r>
      <w:r w:rsidR="00DE3011" w:rsidRPr="005C33CF">
        <w:rPr>
          <w:color w:val="000000" w:themeColor="text1"/>
        </w:rPr>
        <w:t xml:space="preserve">Microsoft </w:t>
      </w:r>
      <w:r w:rsidRPr="005C33CF">
        <w:rPr>
          <w:color w:val="000000" w:themeColor="text1"/>
        </w:rPr>
        <w:t>Visio,</w:t>
      </w:r>
      <w:r w:rsidR="00DE3011" w:rsidRPr="005C33CF">
        <w:rPr>
          <w:color w:val="000000" w:themeColor="text1"/>
        </w:rPr>
        <w:t xml:space="preserve"> Microsoft Project</w:t>
      </w:r>
      <w:r w:rsidRPr="005C33CF">
        <w:rPr>
          <w:color w:val="000000" w:themeColor="text1"/>
        </w:rPr>
        <w:t xml:space="preserve"> </w:t>
      </w:r>
    </w:p>
    <w:p w:rsidR="00DE3011" w:rsidRPr="005C33CF" w:rsidRDefault="00DE3011" w:rsidP="00DE3011">
      <w:pPr>
        <w:pStyle w:val="ListParagraph"/>
        <w:numPr>
          <w:ilvl w:val="0"/>
          <w:numId w:val="20"/>
        </w:numPr>
        <w:spacing w:line="276" w:lineRule="auto"/>
        <w:rPr>
          <w:color w:val="000000" w:themeColor="text1"/>
        </w:rPr>
      </w:pPr>
      <w:r w:rsidRPr="005C33CF">
        <w:rPr>
          <w:b/>
          <w:color w:val="000000" w:themeColor="text1"/>
        </w:rPr>
        <w:t>Data Visualization Tools:</w:t>
      </w:r>
      <w:r w:rsidRPr="005C33CF">
        <w:rPr>
          <w:color w:val="000000" w:themeColor="text1"/>
        </w:rPr>
        <w:t xml:space="preserve"> </w:t>
      </w:r>
      <w:r w:rsidRPr="005C33CF">
        <w:rPr>
          <w:color w:val="000000" w:themeColor="text1"/>
        </w:rPr>
        <w:t>Tableau and Power Bi</w:t>
      </w:r>
    </w:p>
    <w:p w:rsidR="005C33CF" w:rsidRPr="005C33CF" w:rsidRDefault="0089243C" w:rsidP="005C33CF">
      <w:pPr>
        <w:pStyle w:val="ListParagraph"/>
        <w:numPr>
          <w:ilvl w:val="0"/>
          <w:numId w:val="20"/>
        </w:numPr>
        <w:spacing w:line="360" w:lineRule="auto"/>
        <w:rPr>
          <w:color w:val="000000" w:themeColor="text1"/>
        </w:rPr>
      </w:pPr>
      <w:r w:rsidRPr="005C33CF">
        <w:rPr>
          <w:b/>
          <w:color w:val="000000" w:themeColor="text1"/>
        </w:rPr>
        <w:t>Others:</w:t>
      </w:r>
      <w:r w:rsidRPr="005C33CF">
        <w:rPr>
          <w:color w:val="000000" w:themeColor="text1"/>
        </w:rPr>
        <w:t xml:space="preserve"> Machine learning and Data Structures</w:t>
      </w:r>
    </w:p>
    <w:p w:rsidR="00C740FF" w:rsidRDefault="00071C0B" w:rsidP="005C33CF">
      <w:pPr>
        <w:spacing w:line="360" w:lineRule="auto"/>
        <w:rPr>
          <w:rFonts w:asciiTheme="majorHAnsi" w:hAnsiTheme="majorHAnsi"/>
          <w:b/>
          <w:color w:val="000000" w:themeColor="text1"/>
          <w:sz w:val="32"/>
          <w:szCs w:val="32"/>
        </w:rPr>
      </w:pPr>
      <w:r w:rsidRPr="005C33CF">
        <w:rPr>
          <w:rFonts w:asciiTheme="majorHAnsi" w:hAnsiTheme="majorHAnsi"/>
          <w:b/>
          <w:color w:val="000000" w:themeColor="text1"/>
          <w:sz w:val="32"/>
          <w:szCs w:val="32"/>
        </w:rPr>
        <w:t>Projects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5249"/>
      </w:tblGrid>
      <w:tr w:rsidR="005C33CF" w:rsidRPr="005C33CF" w:rsidTr="00186DCE">
        <w:tc>
          <w:tcPr>
            <w:tcW w:w="4111" w:type="dxa"/>
          </w:tcPr>
          <w:p w:rsidR="005C33CF" w:rsidRPr="005C33CF" w:rsidRDefault="005C33CF" w:rsidP="005C33CF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color w:val="000000" w:themeColor="text1"/>
              </w:rPr>
            </w:pPr>
            <w:r w:rsidRPr="005C33CF">
              <w:rPr>
                <w:color w:val="000000" w:themeColor="text1"/>
              </w:rPr>
              <w:t>Railway Management System</w:t>
            </w:r>
          </w:p>
          <w:p w:rsidR="005C33CF" w:rsidRPr="005C33CF" w:rsidRDefault="005C33CF" w:rsidP="005C33CF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color w:val="000000" w:themeColor="text1"/>
              </w:rPr>
            </w:pPr>
            <w:r w:rsidRPr="005C33CF">
              <w:rPr>
                <w:color w:val="000000" w:themeColor="text1"/>
              </w:rPr>
              <w:t>Snapchat Filter App</w:t>
            </w:r>
          </w:p>
        </w:tc>
        <w:tc>
          <w:tcPr>
            <w:tcW w:w="5249" w:type="dxa"/>
            <w:tcMar>
              <w:left w:w="360" w:type="dxa"/>
            </w:tcMar>
          </w:tcPr>
          <w:p w:rsidR="005C33CF" w:rsidRPr="005C33CF" w:rsidRDefault="005C33CF" w:rsidP="005C33CF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color w:val="000000" w:themeColor="text1"/>
              </w:rPr>
            </w:pPr>
            <w:r w:rsidRPr="005C33CF">
              <w:rPr>
                <w:color w:val="000000" w:themeColor="text1"/>
              </w:rPr>
              <w:t>Object based detection system in real time</w:t>
            </w:r>
          </w:p>
          <w:p w:rsidR="005C33CF" w:rsidRPr="005C33CF" w:rsidRDefault="005C33CF" w:rsidP="005C33CF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color w:val="000000" w:themeColor="text1"/>
              </w:rPr>
            </w:pPr>
            <w:r w:rsidRPr="005C33CF">
              <w:rPr>
                <w:color w:val="000000" w:themeColor="text1"/>
              </w:rPr>
              <w:t>AI Based Self Driving Drone Car for Surveillance with other application  [Final Year Project]</w:t>
            </w:r>
          </w:p>
        </w:tc>
      </w:tr>
    </w:tbl>
    <w:p w:rsidR="005C33CF" w:rsidRPr="005C33CF" w:rsidRDefault="005C33CF" w:rsidP="005C33CF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5C33CF">
        <w:rPr>
          <w:rFonts w:asciiTheme="majorHAnsi" w:hAnsiTheme="majorHAnsi"/>
          <w:b/>
          <w:color w:val="000000" w:themeColor="text1"/>
          <w:sz w:val="28"/>
          <w:szCs w:val="28"/>
        </w:rPr>
        <w:t>Reference</w:t>
      </w:r>
    </w:p>
    <w:p w:rsidR="007B7A2A" w:rsidRPr="005C33CF" w:rsidRDefault="007B7A2A" w:rsidP="005C33CF">
      <w:pPr>
        <w:rPr>
          <w:color w:val="000000" w:themeColor="text1"/>
        </w:rPr>
      </w:pPr>
      <w:r w:rsidRPr="005C33CF">
        <w:rPr>
          <w:color w:val="000000" w:themeColor="text1"/>
        </w:rPr>
        <w:t>References Shall Be Furnished Upon Request.</w:t>
      </w:r>
      <w:bookmarkStart w:id="0" w:name="_GoBack"/>
      <w:bookmarkEnd w:id="0"/>
    </w:p>
    <w:sectPr w:rsidR="007B7A2A" w:rsidRPr="005C33CF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9A9" w:rsidRDefault="00F729A9" w:rsidP="0068194B">
      <w:r>
        <w:separator/>
      </w:r>
    </w:p>
    <w:p w:rsidR="00F729A9" w:rsidRDefault="00F729A9"/>
    <w:p w:rsidR="00F729A9" w:rsidRDefault="00F729A9"/>
  </w:endnote>
  <w:endnote w:type="continuationSeparator" w:id="0">
    <w:p w:rsidR="00F729A9" w:rsidRDefault="00F729A9" w:rsidP="0068194B">
      <w:r>
        <w:continuationSeparator/>
      </w:r>
    </w:p>
    <w:p w:rsidR="00F729A9" w:rsidRDefault="00F729A9"/>
    <w:p w:rsidR="00F729A9" w:rsidRDefault="00F729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33C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9A9" w:rsidRDefault="00F729A9" w:rsidP="0068194B">
      <w:r>
        <w:separator/>
      </w:r>
    </w:p>
    <w:p w:rsidR="00F729A9" w:rsidRDefault="00F729A9"/>
    <w:p w:rsidR="00F729A9" w:rsidRDefault="00F729A9"/>
  </w:footnote>
  <w:footnote w:type="continuationSeparator" w:id="0">
    <w:p w:rsidR="00F729A9" w:rsidRDefault="00F729A9" w:rsidP="0068194B">
      <w:r>
        <w:continuationSeparator/>
      </w:r>
    </w:p>
    <w:p w:rsidR="00F729A9" w:rsidRDefault="00F729A9"/>
    <w:p w:rsidR="00F729A9" w:rsidRDefault="00F729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0B9EC3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0774E97"/>
    <w:multiLevelType w:val="hybridMultilevel"/>
    <w:tmpl w:val="5B7E50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61709D3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31476F6"/>
    <w:multiLevelType w:val="hybridMultilevel"/>
    <w:tmpl w:val="AE6295A4"/>
    <w:lvl w:ilvl="0" w:tplc="57DE6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3DC435B"/>
    <w:multiLevelType w:val="hybridMultilevel"/>
    <w:tmpl w:val="64EE62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0BC10BC"/>
    <w:multiLevelType w:val="hybridMultilevel"/>
    <w:tmpl w:val="2FC880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A5701"/>
    <w:multiLevelType w:val="hybridMultilevel"/>
    <w:tmpl w:val="166EC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74E59"/>
    <w:multiLevelType w:val="hybridMultilevel"/>
    <w:tmpl w:val="CC9882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27384"/>
    <w:multiLevelType w:val="hybridMultilevel"/>
    <w:tmpl w:val="E5FA47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E084E"/>
    <w:multiLevelType w:val="hybridMultilevel"/>
    <w:tmpl w:val="9E546306"/>
    <w:lvl w:ilvl="0" w:tplc="615A5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363BC"/>
    <w:multiLevelType w:val="hybridMultilevel"/>
    <w:tmpl w:val="DE48F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1"/>
  </w:num>
  <w:num w:numId="15">
    <w:abstractNumId w:val="14"/>
  </w:num>
  <w:num w:numId="16">
    <w:abstractNumId w:val="18"/>
  </w:num>
  <w:num w:numId="17">
    <w:abstractNumId w:val="17"/>
  </w:num>
  <w:num w:numId="18">
    <w:abstractNumId w:val="20"/>
  </w:num>
  <w:num w:numId="19">
    <w:abstractNumId w:val="12"/>
  </w:num>
  <w:num w:numId="20">
    <w:abstractNumId w:val="16"/>
  </w:num>
  <w:num w:numId="21">
    <w:abstractNumId w:val="1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7E3"/>
    <w:rsid w:val="000001EF"/>
    <w:rsid w:val="00007322"/>
    <w:rsid w:val="00007728"/>
    <w:rsid w:val="00024584"/>
    <w:rsid w:val="00024730"/>
    <w:rsid w:val="00055E95"/>
    <w:rsid w:val="0007021F"/>
    <w:rsid w:val="00071C0B"/>
    <w:rsid w:val="000B2BA5"/>
    <w:rsid w:val="000F2BFE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20C7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33CF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7A2A"/>
    <w:rsid w:val="007C0566"/>
    <w:rsid w:val="007C606B"/>
    <w:rsid w:val="007E6A61"/>
    <w:rsid w:val="00801140"/>
    <w:rsid w:val="00803404"/>
    <w:rsid w:val="0083116A"/>
    <w:rsid w:val="00834955"/>
    <w:rsid w:val="00855B59"/>
    <w:rsid w:val="00860461"/>
    <w:rsid w:val="0086487C"/>
    <w:rsid w:val="00870B20"/>
    <w:rsid w:val="008829F8"/>
    <w:rsid w:val="00885897"/>
    <w:rsid w:val="0089243C"/>
    <w:rsid w:val="008A6538"/>
    <w:rsid w:val="008C6C32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2F11"/>
    <w:rsid w:val="00C740FF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677E3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011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0525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29A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A2507"/>
  <w15:chartTrackingRefBased/>
  <w15:docId w15:val="{A7A88FCF-4DA5-4768-AEA1-EB1C5A7A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25BB91D57334C96B4982978F7BD4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F6520-58FB-447A-9E62-B2EC07387251}"/>
      </w:docPartPr>
      <w:docPartBody>
        <w:p w:rsidR="000B19E3" w:rsidRDefault="00D76F69">
          <w:pPr>
            <w:pStyle w:val="925BB91D57334C96B4982978F7BD4A67"/>
          </w:pPr>
          <w:r w:rsidRPr="00CF1A49">
            <w:t>·</w:t>
          </w:r>
        </w:p>
      </w:docPartBody>
    </w:docPart>
    <w:docPart>
      <w:docPartPr>
        <w:name w:val="A1B969CF887C4A759A89B9E4E6E89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45773-61D6-4C80-B25C-DD8288872716}"/>
      </w:docPartPr>
      <w:docPartBody>
        <w:p w:rsidR="000B19E3" w:rsidRDefault="00D76F69">
          <w:pPr>
            <w:pStyle w:val="A1B969CF887C4A759A89B9E4E6E891ED"/>
          </w:pPr>
          <w:r w:rsidRPr="00CF1A49">
            <w:t>·</w:t>
          </w:r>
        </w:p>
      </w:docPartBody>
    </w:docPart>
    <w:docPart>
      <w:docPartPr>
        <w:name w:val="6A4AB3040CF84BF78C07D5556F6E6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3CC76-F5E2-422F-8157-391D121F7627}"/>
      </w:docPartPr>
      <w:docPartBody>
        <w:p w:rsidR="000B19E3" w:rsidRDefault="00D76F69">
          <w:pPr>
            <w:pStyle w:val="6A4AB3040CF84BF78C07D5556F6E6EC8"/>
          </w:pPr>
          <w:r w:rsidRPr="00CF1A49">
            <w:t>Education</w:t>
          </w:r>
        </w:p>
      </w:docPartBody>
    </w:docPart>
    <w:docPart>
      <w:docPartPr>
        <w:name w:val="E1AF6FF3BF2644D6AFF52BC4E95C6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41741-12FF-4A4C-A16B-91EAADA50C26}"/>
      </w:docPartPr>
      <w:docPartBody>
        <w:p w:rsidR="000B19E3" w:rsidRDefault="00D76F69">
          <w:pPr>
            <w:pStyle w:val="E1AF6FF3BF2644D6AFF52BC4E95C65C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A4"/>
    <w:rsid w:val="000B19E3"/>
    <w:rsid w:val="00255FA4"/>
    <w:rsid w:val="007E1117"/>
    <w:rsid w:val="00895C71"/>
    <w:rsid w:val="00933875"/>
    <w:rsid w:val="00D7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4E7EBD936E4FE0A5659CDAFCBB6894">
    <w:name w:val="9E4E7EBD936E4FE0A5659CDAFCBB689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69C783FFC33455D8A1359AC6CA42BEF">
    <w:name w:val="769C783FFC33455D8A1359AC6CA42BEF"/>
  </w:style>
  <w:style w:type="paragraph" w:customStyle="1" w:styleId="A3300048BD3041C38E0E4F8502FA8A38">
    <w:name w:val="A3300048BD3041C38E0E4F8502FA8A38"/>
  </w:style>
  <w:style w:type="paragraph" w:customStyle="1" w:styleId="925BB91D57334C96B4982978F7BD4A67">
    <w:name w:val="925BB91D57334C96B4982978F7BD4A67"/>
  </w:style>
  <w:style w:type="paragraph" w:customStyle="1" w:styleId="AF75AC6BA2044F95B5D6CE5C132DF2DE">
    <w:name w:val="AF75AC6BA2044F95B5D6CE5C132DF2DE"/>
  </w:style>
  <w:style w:type="paragraph" w:customStyle="1" w:styleId="D0A18534750E442B9BD35B99552A819E">
    <w:name w:val="D0A18534750E442B9BD35B99552A819E"/>
  </w:style>
  <w:style w:type="paragraph" w:customStyle="1" w:styleId="A1B969CF887C4A759A89B9E4E6E891ED">
    <w:name w:val="A1B969CF887C4A759A89B9E4E6E891ED"/>
  </w:style>
  <w:style w:type="paragraph" w:customStyle="1" w:styleId="35BC4715120C4FFE8CAC55FA8EF8F8F4">
    <w:name w:val="35BC4715120C4FFE8CAC55FA8EF8F8F4"/>
  </w:style>
  <w:style w:type="paragraph" w:customStyle="1" w:styleId="444B67D6145C4E1991F61C822D2628D9">
    <w:name w:val="444B67D6145C4E1991F61C822D2628D9"/>
  </w:style>
  <w:style w:type="paragraph" w:customStyle="1" w:styleId="D17878B60E92406AB8B9862CC770C752">
    <w:name w:val="D17878B60E92406AB8B9862CC770C752"/>
  </w:style>
  <w:style w:type="paragraph" w:customStyle="1" w:styleId="EEC354D41BE044648EBBC211BC7E40B0">
    <w:name w:val="EEC354D41BE044648EBBC211BC7E40B0"/>
  </w:style>
  <w:style w:type="paragraph" w:customStyle="1" w:styleId="1F2C2E5D082745EB9E6B2F6E125305EA">
    <w:name w:val="1F2C2E5D082745EB9E6B2F6E125305EA"/>
  </w:style>
  <w:style w:type="paragraph" w:customStyle="1" w:styleId="CBCC44453F5D4E72AF324184C1FDF8C1">
    <w:name w:val="CBCC44453F5D4E72AF324184C1FDF8C1"/>
  </w:style>
  <w:style w:type="paragraph" w:customStyle="1" w:styleId="06BFC86F71EE4F4080C725FEDAEE84A6">
    <w:name w:val="06BFC86F71EE4F4080C725FEDAEE84A6"/>
  </w:style>
  <w:style w:type="paragraph" w:customStyle="1" w:styleId="07F2BB0DEAB74A4091E98A2875FC2980">
    <w:name w:val="07F2BB0DEAB74A4091E98A2875FC298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59D3E29621541EC94E67D06C8295FE4">
    <w:name w:val="859D3E29621541EC94E67D06C8295FE4"/>
  </w:style>
  <w:style w:type="paragraph" w:customStyle="1" w:styleId="1518CC20484E40A7BF42EA67702057BE">
    <w:name w:val="1518CC20484E40A7BF42EA67702057BE"/>
  </w:style>
  <w:style w:type="paragraph" w:customStyle="1" w:styleId="97D1400E57674F3585E88DD684AE22CA">
    <w:name w:val="97D1400E57674F3585E88DD684AE22CA"/>
  </w:style>
  <w:style w:type="paragraph" w:customStyle="1" w:styleId="1AA96D2A7B5E4ED3B6BABC1CB3BC038D">
    <w:name w:val="1AA96D2A7B5E4ED3B6BABC1CB3BC038D"/>
  </w:style>
  <w:style w:type="paragraph" w:customStyle="1" w:styleId="7FB3D94B37714BFC8EE2471559472A1A">
    <w:name w:val="7FB3D94B37714BFC8EE2471559472A1A"/>
  </w:style>
  <w:style w:type="paragraph" w:customStyle="1" w:styleId="6B72F373D61D4DCC96EAA8319D68CE4C">
    <w:name w:val="6B72F373D61D4DCC96EAA8319D68CE4C"/>
  </w:style>
  <w:style w:type="paragraph" w:customStyle="1" w:styleId="E8D0192FDED647A783E2AD6BC5669272">
    <w:name w:val="E8D0192FDED647A783E2AD6BC5669272"/>
  </w:style>
  <w:style w:type="paragraph" w:customStyle="1" w:styleId="6A4AB3040CF84BF78C07D5556F6E6EC8">
    <w:name w:val="6A4AB3040CF84BF78C07D5556F6E6EC8"/>
  </w:style>
  <w:style w:type="paragraph" w:customStyle="1" w:styleId="71E19AC130BA4A46A03B7C48A9289B55">
    <w:name w:val="71E19AC130BA4A46A03B7C48A9289B55"/>
  </w:style>
  <w:style w:type="paragraph" w:customStyle="1" w:styleId="9A143E7D0D124B64A5E2785F70C8C1CF">
    <w:name w:val="9A143E7D0D124B64A5E2785F70C8C1CF"/>
  </w:style>
  <w:style w:type="paragraph" w:customStyle="1" w:styleId="312D1A626EE04AFC9C5F4EB34AD65568">
    <w:name w:val="312D1A626EE04AFC9C5F4EB34AD65568"/>
  </w:style>
  <w:style w:type="paragraph" w:customStyle="1" w:styleId="B580C5E2AC2C43A2A8D24A8CE5E852CA">
    <w:name w:val="B580C5E2AC2C43A2A8D24A8CE5E852CA"/>
  </w:style>
  <w:style w:type="paragraph" w:customStyle="1" w:styleId="ADEFB85B3BDC4C728F6E5E5180127B36">
    <w:name w:val="ADEFB85B3BDC4C728F6E5E5180127B36"/>
  </w:style>
  <w:style w:type="paragraph" w:customStyle="1" w:styleId="D7B0B81A199946928D55116BF6304534">
    <w:name w:val="D7B0B81A199946928D55116BF6304534"/>
  </w:style>
  <w:style w:type="paragraph" w:customStyle="1" w:styleId="211B0374F79D4F1AB565B15D1F670AA4">
    <w:name w:val="211B0374F79D4F1AB565B15D1F670AA4"/>
  </w:style>
  <w:style w:type="paragraph" w:customStyle="1" w:styleId="196B6FD74782487FA92E677EDF5773D9">
    <w:name w:val="196B6FD74782487FA92E677EDF5773D9"/>
  </w:style>
  <w:style w:type="paragraph" w:customStyle="1" w:styleId="5AF2307137C747E08AEE0D77FB57AC31">
    <w:name w:val="5AF2307137C747E08AEE0D77FB57AC31"/>
  </w:style>
  <w:style w:type="paragraph" w:customStyle="1" w:styleId="A99D59BC70E0457BAC732C4FE3DD9317">
    <w:name w:val="A99D59BC70E0457BAC732C4FE3DD9317"/>
  </w:style>
  <w:style w:type="paragraph" w:customStyle="1" w:styleId="E1AF6FF3BF2644D6AFF52BC4E95C65CB">
    <w:name w:val="E1AF6FF3BF2644D6AFF52BC4E95C65CB"/>
  </w:style>
  <w:style w:type="paragraph" w:customStyle="1" w:styleId="83A87715911340AAA9368FDE1E495797">
    <w:name w:val="83A87715911340AAA9368FDE1E495797"/>
  </w:style>
  <w:style w:type="paragraph" w:customStyle="1" w:styleId="AF0864B7DCD54CFDA8725686774DCCCF">
    <w:name w:val="AF0864B7DCD54CFDA8725686774DCCCF"/>
  </w:style>
  <w:style w:type="paragraph" w:customStyle="1" w:styleId="574F73736CF74493BA92436DCFE26F79">
    <w:name w:val="574F73736CF74493BA92436DCFE26F79"/>
  </w:style>
  <w:style w:type="paragraph" w:customStyle="1" w:styleId="9BDDB2031AD54C9B9A21B24CF102E758">
    <w:name w:val="9BDDB2031AD54C9B9A21B24CF102E758"/>
  </w:style>
  <w:style w:type="paragraph" w:customStyle="1" w:styleId="779D3C11378849ADABEF95047E1874EB">
    <w:name w:val="779D3C11378849ADABEF95047E1874EB"/>
  </w:style>
  <w:style w:type="paragraph" w:customStyle="1" w:styleId="C5A7154F26324C4C871AD7F8E1FE8021">
    <w:name w:val="C5A7154F26324C4C871AD7F8E1FE8021"/>
  </w:style>
  <w:style w:type="paragraph" w:customStyle="1" w:styleId="06258F1396D84A3F8B4AAF6FBA509548">
    <w:name w:val="06258F1396D84A3F8B4AAF6FBA509548"/>
  </w:style>
  <w:style w:type="paragraph" w:customStyle="1" w:styleId="BFEF1676820C4BD19333DF26EBD4FE54">
    <w:name w:val="BFEF1676820C4BD19333DF26EBD4FE54"/>
    <w:rsid w:val="00255FA4"/>
  </w:style>
  <w:style w:type="paragraph" w:customStyle="1" w:styleId="1263D407F1A64649AA3F4391E0BE9AFB">
    <w:name w:val="1263D407F1A64649AA3F4391E0BE9AFB"/>
    <w:rsid w:val="00255FA4"/>
  </w:style>
  <w:style w:type="paragraph" w:customStyle="1" w:styleId="CDE173EC90F846D7A8DB8EA4D21F298A">
    <w:name w:val="CDE173EC90F846D7A8DB8EA4D21F298A"/>
    <w:rsid w:val="00255FA4"/>
  </w:style>
  <w:style w:type="paragraph" w:customStyle="1" w:styleId="97E995CA4310453C8345BD678C327A07">
    <w:name w:val="97E995CA4310453C8345BD678C327A07"/>
    <w:rsid w:val="00255FA4"/>
  </w:style>
  <w:style w:type="paragraph" w:customStyle="1" w:styleId="3E1541E5F0AB443C8425BD124C732D7C">
    <w:name w:val="3E1541E5F0AB443C8425BD124C732D7C"/>
    <w:rsid w:val="00255FA4"/>
  </w:style>
  <w:style w:type="paragraph" w:customStyle="1" w:styleId="2A76DE2B88C6493284C45A011C5D569E">
    <w:name w:val="2A76DE2B88C6493284C45A011C5D569E"/>
    <w:rsid w:val="00255F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EE7B5-904A-4883-B25E-2A93622A9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57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Zaid</dc:creator>
  <cp:keywords/>
  <dc:description/>
  <cp:lastModifiedBy>Muhammad Zaid</cp:lastModifiedBy>
  <cp:revision>6</cp:revision>
  <dcterms:created xsi:type="dcterms:W3CDTF">2020-11-24T05:12:00Z</dcterms:created>
  <dcterms:modified xsi:type="dcterms:W3CDTF">2020-12-31T15:12:00Z</dcterms:modified>
  <cp:category/>
</cp:coreProperties>
</file>